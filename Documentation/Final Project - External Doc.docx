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64068" w:rsidRPr="00264068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264068" w:rsidRDefault="006F1E34" w:rsidP="006F1E34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264068">
                      <w:rPr>
                        <w:rFonts w:eastAsiaTheme="majorEastAsia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264068" w:rsidRPr="00264068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264068" w:rsidRDefault="00E83C93" w:rsidP="00E83C93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264068">
                      <w:rPr>
                        <w:rFonts w:eastAsiaTheme="majorEastAsia" w:cstheme="majorBidi"/>
                        <w:sz w:val="56"/>
                        <w:szCs w:val="56"/>
                      </w:rPr>
                      <w:t>Final Project</w:t>
                    </w:r>
                    <w:r w:rsidR="00F77D90" w:rsidRPr="00264068">
                      <w:rPr>
                        <w:rFonts w:eastAsiaTheme="majorEastAsia" w:cstheme="majorBidi"/>
                        <w:sz w:val="56"/>
                        <w:szCs w:val="56"/>
                      </w:rPr>
                      <w:t xml:space="preserve"> – Side </w:t>
                    </w:r>
                    <w:proofErr w:type="spellStart"/>
                    <w:r w:rsidR="00F77D90" w:rsidRPr="00264068">
                      <w:rPr>
                        <w:rFonts w:eastAsiaTheme="majorEastAsia" w:cstheme="majorBidi"/>
                        <w:sz w:val="56"/>
                        <w:szCs w:val="56"/>
                      </w:rPr>
                      <w:t>Scroller</w:t>
                    </w:r>
                    <w:proofErr w:type="spellEnd"/>
                  </w:p>
                </w:tc>
              </w:sdtContent>
            </w:sdt>
          </w:tr>
          <w:tr w:rsidR="00264068" w:rsidRPr="0026406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264068" w:rsidRDefault="00E53934" w:rsidP="009D10E8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eastAsiaTheme="majorEastAsia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D10E8" w:rsidRPr="00264068">
                      <w:rPr>
                        <w:rFonts w:eastAsiaTheme="majorEastAsia" w:cstheme="majorBidi"/>
                        <w:b/>
                        <w:sz w:val="60"/>
                        <w:szCs w:val="60"/>
                      </w:rPr>
                      <w:t>Levi’s Adventure</w:t>
                    </w:r>
                  </w:sdtContent>
                </w:sdt>
              </w:p>
            </w:tc>
          </w:tr>
          <w:tr w:rsidR="00264068" w:rsidRPr="002640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264068">
                  <w:rPr>
                    <w:sz w:val="24"/>
                    <w:szCs w:val="24"/>
                  </w:rPr>
                  <w:t>Version #XX</w:t>
                </w: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  <w:r w:rsidRPr="00264068">
                  <w:t xml:space="preserve">All work Copyright © </w:t>
                </w:r>
                <w:r w:rsidR="00041C8A" w:rsidRPr="00264068">
                  <w:t>2012</w:t>
                </w:r>
                <w:r w:rsidRPr="00264068">
                  <w:t xml:space="preserve"> by </w:t>
                </w:r>
                <w:proofErr w:type="spellStart"/>
                <w:r w:rsidR="00904791" w:rsidRPr="00264068">
                  <w:t>KrazyKatz</w:t>
                </w:r>
                <w:proofErr w:type="spellEnd"/>
                <w:r w:rsidRPr="00264068">
                  <w:t>.</w:t>
                </w:r>
              </w:p>
              <w:p w:rsidR="003E1D56" w:rsidRPr="00264068" w:rsidRDefault="003E1D56">
                <w:pPr>
                  <w:pStyle w:val="NoSpacing"/>
                  <w:jc w:val="center"/>
                </w:pPr>
                <w:r w:rsidRPr="00264068">
                  <w:t>All rights reserved.</w:t>
                </w: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  <w:p w:rsidR="003E1D56" w:rsidRPr="00264068" w:rsidRDefault="003E1D56">
                <w:pPr>
                  <w:pStyle w:val="NoSpacing"/>
                  <w:jc w:val="center"/>
                </w:pPr>
              </w:p>
            </w:tc>
          </w:tr>
          <w:tr w:rsidR="00264068" w:rsidRPr="00264068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264068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 w:rsidRPr="00264068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</w:t>
                    </w:r>
                    <w:proofErr w:type="spellEnd"/>
                    <w:r w:rsidRPr="00264068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Faim Hussain</w:t>
                    </w:r>
                  </w:p>
                </w:tc>
              </w:sdtContent>
            </w:sdt>
          </w:tr>
          <w:tr w:rsidR="00264068" w:rsidRPr="002640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264068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264068" w:rsidRDefault="000D1B51">
          <w:r w:rsidRPr="0026406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4A6C21" wp14:editId="2023177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77875192" wp14:editId="1D51385D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A6C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7875192" wp14:editId="1D51385D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Pr="00264068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64068" w:rsidRPr="00264068">
            <w:tc>
              <w:tcPr>
                <w:tcW w:w="5000" w:type="pct"/>
              </w:tcPr>
              <w:p w:rsidR="003E1D56" w:rsidRPr="00264068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264068"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Pr="00264068" w:rsidRDefault="003E1D56"/>
        <w:p w:rsidR="003E1D56" w:rsidRPr="00264068" w:rsidRDefault="003E1D56">
          <w:r w:rsidRPr="00264068">
            <w:br w:type="page"/>
          </w:r>
        </w:p>
      </w:sdtContent>
    </w:sdt>
    <w:p w:rsidR="009A4D42" w:rsidRPr="00264068" w:rsidRDefault="009A4D42" w:rsidP="009A4D42">
      <w:pPr>
        <w:jc w:val="center"/>
        <w:rPr>
          <w:b/>
          <w:sz w:val="24"/>
          <w:szCs w:val="24"/>
          <w:u w:val="single"/>
        </w:rPr>
      </w:pPr>
      <w:r w:rsidRPr="00264068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264068" w:rsidRDefault="00EF0008">
          <w:pPr>
            <w:pStyle w:val="TOCHeading"/>
            <w:rPr>
              <w:rFonts w:asciiTheme="minorHAnsi" w:hAnsiTheme="minorHAnsi"/>
              <w:color w:val="auto"/>
            </w:rPr>
          </w:pPr>
          <w:r w:rsidRPr="00264068">
            <w:rPr>
              <w:rFonts w:asciiTheme="minorHAnsi" w:hAnsiTheme="minorHAnsi"/>
              <w:color w:val="auto"/>
            </w:rPr>
            <w:t>Table of Contents</w:t>
          </w:r>
        </w:p>
        <w:p w:rsidR="00EF0008" w:rsidRPr="00264068" w:rsidRDefault="00E5393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264068">
                <w:rPr>
                  <w:b/>
                  <w:bCs/>
                </w:rPr>
                <w:t>Type chapter title (level 1)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rPr>
              <w:b/>
              <w:bCs/>
            </w:rPr>
            <w:t>1</w:t>
          </w:r>
        </w:p>
        <w:p w:rsidR="00EF0008" w:rsidRPr="00264068" w:rsidRDefault="00E53934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2)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2</w:t>
          </w:r>
        </w:p>
        <w:p w:rsidR="00EF0008" w:rsidRPr="00264068" w:rsidRDefault="00E53934">
          <w:pPr>
            <w:pStyle w:val="TOC3"/>
            <w:ind w:left="446"/>
          </w:pPr>
          <w:sdt>
            <w:sdtPr>
              <w:id w:val="93059032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3)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3</w:t>
          </w:r>
        </w:p>
        <w:p w:rsidR="00EF0008" w:rsidRPr="00264068" w:rsidRDefault="00E5393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264068">
                <w:rPr>
                  <w:b/>
                  <w:bCs/>
                </w:rPr>
                <w:t>Type chapter title (level 1)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rPr>
              <w:b/>
              <w:bCs/>
            </w:rPr>
            <w:t>4</w:t>
          </w:r>
        </w:p>
        <w:p w:rsidR="00EF0008" w:rsidRPr="00264068" w:rsidRDefault="00E53934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2)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5</w:t>
          </w:r>
        </w:p>
        <w:p w:rsidR="00EF0008" w:rsidRPr="00264068" w:rsidRDefault="00E53934">
          <w:pPr>
            <w:pStyle w:val="TOC3"/>
            <w:ind w:left="446"/>
          </w:pP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 w:rsidRPr="00264068">
                <w:t>Type chapter title (level 3)</w:t>
              </w:r>
            </w:sdtContent>
          </w:sdt>
          <w:r w:rsidR="00EF0008" w:rsidRPr="00264068">
            <w:ptab w:relativeTo="margin" w:alignment="right" w:leader="dot"/>
          </w:r>
          <w:r w:rsidR="00EF0008" w:rsidRPr="00264068">
            <w:t>6</w:t>
          </w:r>
        </w:p>
      </w:sdtContent>
    </w:sdt>
    <w:p w:rsidR="009A4D42" w:rsidRPr="00264068" w:rsidRDefault="009A4D42">
      <w:pPr>
        <w:rPr>
          <w:b/>
          <w:sz w:val="24"/>
          <w:szCs w:val="24"/>
          <w:u w:val="single"/>
        </w:rPr>
      </w:pPr>
      <w:r w:rsidRPr="00264068">
        <w:rPr>
          <w:b/>
          <w:sz w:val="24"/>
          <w:szCs w:val="24"/>
          <w:u w:val="single"/>
        </w:rPr>
        <w:br w:type="page"/>
      </w:r>
    </w:p>
    <w:p w:rsidR="00F56775" w:rsidRPr="00264068" w:rsidRDefault="009A4D42" w:rsidP="009A4D42">
      <w:pPr>
        <w:jc w:val="center"/>
        <w:rPr>
          <w:b/>
          <w:sz w:val="24"/>
          <w:szCs w:val="24"/>
          <w:u w:val="single"/>
        </w:rPr>
      </w:pPr>
      <w:r w:rsidRPr="00264068">
        <w:rPr>
          <w:b/>
          <w:sz w:val="24"/>
          <w:szCs w:val="24"/>
          <w:u w:val="single"/>
        </w:rPr>
        <w:lastRenderedPageBreak/>
        <w:t>Version History</w:t>
      </w:r>
    </w:p>
    <w:p w:rsidR="003C6990" w:rsidRPr="003C6990" w:rsidRDefault="00A136EE" w:rsidP="003C69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264068">
        <w:rPr>
          <w:rFonts w:eastAsia="Times New Roman" w:cs="Consolas"/>
          <w:b/>
          <w:sz w:val="24"/>
          <w:szCs w:val="20"/>
          <w:lang w:val="en-US" w:eastAsia="en-US"/>
        </w:rPr>
        <w:t xml:space="preserve">Commit 1 - </w:t>
      </w:r>
      <w:r w:rsidR="003C6990" w:rsidRPr="003C6990">
        <w:rPr>
          <w:rFonts w:eastAsia="Times New Roman" w:cs="Consolas"/>
          <w:b/>
          <w:sz w:val="24"/>
          <w:szCs w:val="20"/>
          <w:lang w:val="en-US" w:eastAsia="en-US"/>
        </w:rPr>
        <w:t xml:space="preserve">Added </w:t>
      </w:r>
      <w:proofErr w:type="spellStart"/>
      <w:r w:rsidR="003C6990" w:rsidRPr="003C6990">
        <w:rPr>
          <w:rFonts w:eastAsia="Times New Roman" w:cs="Consolas"/>
          <w:b/>
          <w:sz w:val="24"/>
          <w:szCs w:val="20"/>
          <w:lang w:val="en-US" w:eastAsia="en-US"/>
        </w:rPr>
        <w:t>Faim's</w:t>
      </w:r>
      <w:proofErr w:type="spellEnd"/>
      <w:r w:rsidR="003C6990" w:rsidRPr="003C6990">
        <w:rPr>
          <w:rFonts w:eastAsia="Times New Roman" w:cs="Consolas"/>
          <w:b/>
          <w:sz w:val="24"/>
          <w:szCs w:val="20"/>
          <w:lang w:val="en-US" w:eastAsia="en-US"/>
        </w:rPr>
        <w:t xml:space="preserve"> Ass3 and External Doc</w:t>
      </w:r>
    </w:p>
    <w:p w:rsidR="00FF61BD" w:rsidRPr="00264068" w:rsidRDefault="003C6990" w:rsidP="003C69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bookmarkStart w:id="0" w:name="_GoBack"/>
      <w:r>
        <w:rPr>
          <w:rFonts w:eastAsia="Times New Roman" w:cs="Consolas"/>
          <w:b/>
          <w:sz w:val="24"/>
          <w:szCs w:val="20"/>
          <w:lang w:val="en-US" w:eastAsia="en-US"/>
        </w:rPr>
        <w:t>Commit 2 – Added requirement’s document and added all assets</w:t>
      </w:r>
      <w:bookmarkEnd w:id="0"/>
      <w:r w:rsidR="00EE4A91" w:rsidRPr="00264068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686795" w:rsidRPr="001B1440" w:rsidRDefault="00686795" w:rsidP="001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B1440">
        <w:rPr>
          <w:b/>
          <w:sz w:val="24"/>
          <w:szCs w:val="24"/>
        </w:rPr>
        <w:br w:type="page"/>
      </w:r>
    </w:p>
    <w:p w:rsidR="00BF4089" w:rsidRPr="00264068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lastRenderedPageBreak/>
        <w:t>Game Overview</w:t>
      </w:r>
      <w:r w:rsidR="00BF4089" w:rsidRPr="00264068">
        <w:rPr>
          <w:b/>
          <w:sz w:val="24"/>
          <w:szCs w:val="24"/>
        </w:rPr>
        <w:t xml:space="preserve"> </w:t>
      </w:r>
    </w:p>
    <w:p w:rsidR="009A4D42" w:rsidRPr="00264068" w:rsidRDefault="00443DAC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 xml:space="preserve">Space biker style game that is in the desert 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Game Play Mechanics</w:t>
      </w:r>
    </w:p>
    <w:p w:rsidR="00686D09" w:rsidRPr="00264068" w:rsidRDefault="00BF4089" w:rsidP="00686D0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</w:t>
      </w:r>
      <w:proofErr w:type="gramStart"/>
      <w:r w:rsidRPr="00264068">
        <w:rPr>
          <w:sz w:val="24"/>
          <w:szCs w:val="24"/>
        </w:rPr>
        <w:t>how</w:t>
      </w:r>
      <w:proofErr w:type="gramEnd"/>
      <w:r w:rsidRPr="00264068">
        <w:rPr>
          <w:sz w:val="24"/>
          <w:szCs w:val="24"/>
        </w:rPr>
        <w:t xml:space="preserve"> does your game work?)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BF4089" w:rsidRPr="00264068" w:rsidRDefault="009F6693" w:rsidP="00686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068">
        <w:rPr>
          <w:b/>
          <w:sz w:val="24"/>
          <w:szCs w:val="24"/>
        </w:rPr>
        <w:t>Camera</w:t>
      </w:r>
      <w:r w:rsidR="003E1D34" w:rsidRPr="00264068">
        <w:rPr>
          <w:b/>
          <w:sz w:val="24"/>
          <w:szCs w:val="24"/>
        </w:rPr>
        <w:t xml:space="preserve"> </w:t>
      </w:r>
    </w:p>
    <w:p w:rsidR="009F6693" w:rsidRPr="00264068" w:rsidRDefault="003E1D34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(Point of View)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BF4089" w:rsidRPr="00264068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Controls</w:t>
      </w:r>
    </w:p>
    <w:p w:rsidR="00BF4089" w:rsidRPr="00264068" w:rsidRDefault="009444DF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You control the player using the</w:t>
      </w:r>
      <w:r w:rsidR="005B524A" w:rsidRPr="00264068">
        <w:rPr>
          <w:sz w:val="24"/>
          <w:szCs w:val="24"/>
        </w:rPr>
        <w:t xml:space="preserve"> mouse</w:t>
      </w:r>
      <w:r w:rsidRPr="00264068">
        <w:rPr>
          <w:sz w:val="24"/>
          <w:szCs w:val="24"/>
        </w:rPr>
        <w:t xml:space="preserve"> </w:t>
      </w:r>
      <w:r w:rsidR="005B524A" w:rsidRPr="00264068">
        <w:rPr>
          <w:sz w:val="24"/>
          <w:szCs w:val="24"/>
        </w:rPr>
        <w:t>(</w:t>
      </w:r>
      <w:r w:rsidRPr="00264068">
        <w:rPr>
          <w:sz w:val="24"/>
          <w:szCs w:val="24"/>
        </w:rPr>
        <w:t xml:space="preserve">w, a, </w:t>
      </w:r>
      <w:r w:rsidR="00B51BDD" w:rsidRPr="00264068">
        <w:rPr>
          <w:sz w:val="24"/>
          <w:szCs w:val="24"/>
        </w:rPr>
        <w:t>s,</w:t>
      </w:r>
      <w:r w:rsidR="0011271A" w:rsidRPr="00264068">
        <w:rPr>
          <w:sz w:val="24"/>
          <w:szCs w:val="24"/>
        </w:rPr>
        <w:t xml:space="preserve"> </w:t>
      </w:r>
      <w:r w:rsidRPr="00264068">
        <w:rPr>
          <w:sz w:val="24"/>
          <w:szCs w:val="24"/>
        </w:rPr>
        <w:t>d keys and the arrow keys</w:t>
      </w:r>
      <w:r w:rsidR="005B524A" w:rsidRPr="00264068">
        <w:rPr>
          <w:sz w:val="24"/>
          <w:szCs w:val="24"/>
        </w:rPr>
        <w:t>)</w:t>
      </w:r>
      <w:r w:rsidRPr="00264068">
        <w:rPr>
          <w:sz w:val="24"/>
          <w:szCs w:val="24"/>
        </w:rPr>
        <w:t>.</w:t>
      </w:r>
    </w:p>
    <w:p w:rsidR="00BF4089" w:rsidRPr="00264068" w:rsidRDefault="005B524A" w:rsidP="00382076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You shoot by clicking the mouse</w:t>
      </w:r>
      <w:r w:rsidR="00346F9C" w:rsidRPr="00264068">
        <w:rPr>
          <w:sz w:val="24"/>
          <w:szCs w:val="24"/>
        </w:rPr>
        <w:t>’s left button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Interface</w:t>
      </w:r>
      <w:r w:rsidR="00D668E0" w:rsidRPr="00264068">
        <w:rPr>
          <w:b/>
          <w:sz w:val="24"/>
          <w:szCs w:val="24"/>
        </w:rPr>
        <w:t xml:space="preserve"> Sketch</w:t>
      </w:r>
    </w:p>
    <w:p w:rsidR="00BF4089" w:rsidRPr="00264068" w:rsidRDefault="00BF4089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(What does the game interface look like? Provide a screen shot or sketch)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Menu and Screen Descriptions</w:t>
      </w:r>
    </w:p>
    <w:p w:rsidR="00BF4089" w:rsidRPr="00264068" w:rsidRDefault="00BF4089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(Include additional screen shots and accompanying descriptions for any menus and additional screen)</w:t>
      </w:r>
    </w:p>
    <w:p w:rsidR="00BF4089" w:rsidRPr="00264068" w:rsidRDefault="00BF4089" w:rsidP="00686D09">
      <w:pPr>
        <w:rPr>
          <w:b/>
          <w:sz w:val="24"/>
          <w:szCs w:val="24"/>
        </w:rPr>
      </w:pPr>
    </w:p>
    <w:p w:rsidR="00BF4089" w:rsidRPr="00264068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Game World</w:t>
      </w:r>
      <w:r w:rsidR="003E1D34" w:rsidRPr="00264068">
        <w:rPr>
          <w:b/>
          <w:sz w:val="24"/>
          <w:szCs w:val="24"/>
        </w:rPr>
        <w:t xml:space="preserve"> </w:t>
      </w:r>
    </w:p>
    <w:p w:rsidR="009F6693" w:rsidRPr="00264068" w:rsidRDefault="00B00E71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Space</w:t>
      </w:r>
    </w:p>
    <w:p w:rsidR="00686D09" w:rsidRPr="00264068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 xml:space="preserve">Levels </w:t>
      </w:r>
    </w:p>
    <w:p w:rsidR="00BF4089" w:rsidRPr="00264068" w:rsidRDefault="006B42DA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 xml:space="preserve">Level 1 – Desert with </w:t>
      </w:r>
      <w:r w:rsidR="009577E8" w:rsidRPr="00264068">
        <w:rPr>
          <w:sz w:val="24"/>
          <w:szCs w:val="24"/>
        </w:rPr>
        <w:t>space aliens</w:t>
      </w:r>
      <w:r w:rsidR="0073775D" w:rsidRPr="00264068">
        <w:rPr>
          <w:sz w:val="24"/>
          <w:szCs w:val="24"/>
        </w:rPr>
        <w:t xml:space="preserve"> chasing and shooting.</w:t>
      </w:r>
    </w:p>
    <w:p w:rsidR="00102623" w:rsidRPr="00264068" w:rsidRDefault="00102623" w:rsidP="00BF4089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 xml:space="preserve">Level 2 </w:t>
      </w:r>
      <w:r w:rsidR="00CB3D46" w:rsidRPr="00264068">
        <w:rPr>
          <w:sz w:val="24"/>
          <w:szCs w:val="24"/>
        </w:rPr>
        <w:t>–</w:t>
      </w:r>
      <w:r w:rsidRPr="00264068">
        <w:rPr>
          <w:sz w:val="24"/>
          <w:szCs w:val="24"/>
        </w:rPr>
        <w:t xml:space="preserve"> </w:t>
      </w:r>
      <w:r w:rsidR="00CB3D46" w:rsidRPr="00264068">
        <w:rPr>
          <w:sz w:val="24"/>
          <w:szCs w:val="24"/>
        </w:rPr>
        <w:t>Forest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686D09" w:rsidRPr="00264068" w:rsidRDefault="009F6693" w:rsidP="002C09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lastRenderedPageBreak/>
        <w:t>Characters</w:t>
      </w:r>
      <w:r w:rsidR="002C093F" w:rsidRPr="00264068">
        <w:rPr>
          <w:b/>
          <w:sz w:val="24"/>
          <w:szCs w:val="24"/>
        </w:rPr>
        <w:br/>
      </w:r>
      <w:r w:rsidR="004C63BB" w:rsidRPr="00264068">
        <w:rPr>
          <w:sz w:val="24"/>
          <w:szCs w:val="24"/>
        </w:rPr>
        <w:t xml:space="preserve">Space </w:t>
      </w:r>
      <w:r w:rsidR="00D55DF8" w:rsidRPr="00264068">
        <w:rPr>
          <w:sz w:val="24"/>
          <w:szCs w:val="24"/>
        </w:rPr>
        <w:t>b</w:t>
      </w:r>
      <w:r w:rsidR="002C093F" w:rsidRPr="00264068">
        <w:rPr>
          <w:sz w:val="24"/>
          <w:szCs w:val="24"/>
        </w:rPr>
        <w:t xml:space="preserve">iker 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Enemies</w:t>
      </w:r>
    </w:p>
    <w:p w:rsidR="005C2F0F" w:rsidRPr="00264068" w:rsidRDefault="00A66B78" w:rsidP="005C2F0F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Space aliens on cars</w:t>
      </w:r>
      <w:r w:rsidR="00AA638E" w:rsidRPr="00264068">
        <w:rPr>
          <w:sz w:val="24"/>
          <w:szCs w:val="24"/>
        </w:rPr>
        <w:t xml:space="preserve"> that will only move horizontal direction slowly and then quickly accelerate after 1-2 seconds.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Weapons</w:t>
      </w:r>
    </w:p>
    <w:p w:rsidR="005C2F0F" w:rsidRPr="00264068" w:rsidRDefault="00607772" w:rsidP="005C2F0F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Space blaster</w:t>
      </w:r>
      <w:r w:rsidR="007F7E4B" w:rsidRPr="00264068">
        <w:rPr>
          <w:sz w:val="24"/>
          <w:szCs w:val="24"/>
        </w:rPr>
        <w:t xml:space="preserve"> shots by player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Items</w:t>
      </w:r>
    </w:p>
    <w:p w:rsidR="00686D09" w:rsidRPr="00264068" w:rsidRDefault="005C2F0F" w:rsidP="005C2F0F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(Describe any in-game items that can help or hinder the user)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686D09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>Scoring</w:t>
      </w:r>
      <w:r w:rsidR="00075AA9" w:rsidRPr="00264068">
        <w:rPr>
          <w:b/>
          <w:sz w:val="24"/>
          <w:szCs w:val="24"/>
        </w:rPr>
        <w:br/>
      </w:r>
      <w:r w:rsidR="007A4A24" w:rsidRPr="00264068">
        <w:rPr>
          <w:sz w:val="24"/>
          <w:szCs w:val="24"/>
        </w:rPr>
        <w:t>Score by killing enemies (20 points</w:t>
      </w:r>
      <w:r w:rsidR="003E5BE8" w:rsidRPr="00264068">
        <w:rPr>
          <w:sz w:val="24"/>
          <w:szCs w:val="24"/>
        </w:rPr>
        <w:t>) and pick</w:t>
      </w:r>
      <w:r w:rsidR="007A4A24" w:rsidRPr="00264068">
        <w:rPr>
          <w:sz w:val="24"/>
          <w:szCs w:val="24"/>
        </w:rPr>
        <w:t>ups (10 points).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5C2F0F" w:rsidRPr="00264068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 xml:space="preserve">Sound </w:t>
      </w:r>
      <w:r w:rsidR="003E1D34" w:rsidRPr="00264068">
        <w:rPr>
          <w:b/>
          <w:sz w:val="24"/>
          <w:szCs w:val="24"/>
        </w:rPr>
        <w:t>Index</w:t>
      </w:r>
    </w:p>
    <w:p w:rsidR="005C2F0F" w:rsidRPr="00264068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264068">
        <w:rPr>
          <w:sz w:val="24"/>
          <w:szCs w:val="24"/>
        </w:rPr>
        <w:t>(Include an index of all your sound clips)</w:t>
      </w:r>
    </w:p>
    <w:p w:rsidR="00686D09" w:rsidRPr="00264068" w:rsidRDefault="00686D09" w:rsidP="00686D09">
      <w:pPr>
        <w:rPr>
          <w:b/>
          <w:sz w:val="24"/>
          <w:szCs w:val="24"/>
        </w:rPr>
      </w:pPr>
    </w:p>
    <w:p w:rsidR="009F6693" w:rsidRPr="00264068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4068">
        <w:rPr>
          <w:b/>
          <w:sz w:val="24"/>
          <w:szCs w:val="24"/>
        </w:rPr>
        <w:t xml:space="preserve">Art </w:t>
      </w:r>
      <w:r w:rsidR="005C2F0F" w:rsidRPr="00264068">
        <w:rPr>
          <w:b/>
          <w:sz w:val="24"/>
          <w:szCs w:val="24"/>
        </w:rPr>
        <w:t xml:space="preserve">/ Multimedia </w:t>
      </w:r>
      <w:r w:rsidR="003E1D34" w:rsidRPr="00264068">
        <w:rPr>
          <w:b/>
          <w:sz w:val="24"/>
          <w:szCs w:val="24"/>
        </w:rPr>
        <w:t>Index</w:t>
      </w:r>
    </w:p>
    <w:p w:rsidR="005C2F0F" w:rsidRPr="00264068" w:rsidRDefault="005C2F0F" w:rsidP="009543DB">
      <w:pPr>
        <w:pStyle w:val="ListParagraph"/>
        <w:rPr>
          <w:sz w:val="24"/>
          <w:szCs w:val="24"/>
        </w:rPr>
      </w:pPr>
      <w:r w:rsidRPr="00264068">
        <w:rPr>
          <w:sz w:val="24"/>
          <w:szCs w:val="24"/>
        </w:rPr>
        <w:t>(Include an index of all your graphic and video assets here)</w:t>
      </w:r>
    </w:p>
    <w:sectPr w:rsidR="005C2F0F" w:rsidRPr="00264068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934" w:rsidRDefault="00E53934" w:rsidP="00C152DC">
      <w:pPr>
        <w:spacing w:after="0" w:line="240" w:lineRule="auto"/>
      </w:pPr>
      <w:r>
        <w:separator/>
      </w:r>
    </w:p>
  </w:endnote>
  <w:endnote w:type="continuationSeparator" w:id="0">
    <w:p w:rsidR="00E53934" w:rsidRDefault="00E5393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E5393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C6990" w:rsidRPr="003C699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934" w:rsidRDefault="00E53934" w:rsidP="00C152DC">
      <w:pPr>
        <w:spacing w:after="0" w:line="240" w:lineRule="auto"/>
      </w:pPr>
      <w:r>
        <w:separator/>
      </w:r>
    </w:p>
  </w:footnote>
  <w:footnote w:type="continuationSeparator" w:id="0">
    <w:p w:rsidR="00E53934" w:rsidRDefault="00E5393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77D9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Side Scroller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77D9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Side Scroller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0F6A"/>
    <w:rsid w:val="00041C8A"/>
    <w:rsid w:val="00066EF3"/>
    <w:rsid w:val="00075AA9"/>
    <w:rsid w:val="00080D8D"/>
    <w:rsid w:val="000A5996"/>
    <w:rsid w:val="000B268F"/>
    <w:rsid w:val="000D1B51"/>
    <w:rsid w:val="0010000C"/>
    <w:rsid w:val="00102623"/>
    <w:rsid w:val="0011271A"/>
    <w:rsid w:val="00126487"/>
    <w:rsid w:val="00170817"/>
    <w:rsid w:val="00196C8A"/>
    <w:rsid w:val="001A371F"/>
    <w:rsid w:val="001B1440"/>
    <w:rsid w:val="001B168C"/>
    <w:rsid w:val="001B4A48"/>
    <w:rsid w:val="0021698F"/>
    <w:rsid w:val="0026189B"/>
    <w:rsid w:val="00264068"/>
    <w:rsid w:val="0029471B"/>
    <w:rsid w:val="002A2447"/>
    <w:rsid w:val="002C093F"/>
    <w:rsid w:val="002C6729"/>
    <w:rsid w:val="00312666"/>
    <w:rsid w:val="00336428"/>
    <w:rsid w:val="00346F9C"/>
    <w:rsid w:val="00374246"/>
    <w:rsid w:val="003748BA"/>
    <w:rsid w:val="00382076"/>
    <w:rsid w:val="003C6990"/>
    <w:rsid w:val="003E1D34"/>
    <w:rsid w:val="003E1D56"/>
    <w:rsid w:val="003E5BE8"/>
    <w:rsid w:val="00416934"/>
    <w:rsid w:val="00420F46"/>
    <w:rsid w:val="00443DAC"/>
    <w:rsid w:val="00452F0E"/>
    <w:rsid w:val="00453F37"/>
    <w:rsid w:val="004C63BB"/>
    <w:rsid w:val="004D0515"/>
    <w:rsid w:val="004D2A84"/>
    <w:rsid w:val="004E2A39"/>
    <w:rsid w:val="004F0126"/>
    <w:rsid w:val="005072A8"/>
    <w:rsid w:val="0052734F"/>
    <w:rsid w:val="00532BBB"/>
    <w:rsid w:val="005B13DB"/>
    <w:rsid w:val="005B524A"/>
    <w:rsid w:val="005C2F0F"/>
    <w:rsid w:val="005E76BE"/>
    <w:rsid w:val="005F0D83"/>
    <w:rsid w:val="006035CE"/>
    <w:rsid w:val="00603CCA"/>
    <w:rsid w:val="00607772"/>
    <w:rsid w:val="00630A96"/>
    <w:rsid w:val="00660C1C"/>
    <w:rsid w:val="00662D04"/>
    <w:rsid w:val="00686795"/>
    <w:rsid w:val="00686D09"/>
    <w:rsid w:val="00691022"/>
    <w:rsid w:val="006A1211"/>
    <w:rsid w:val="006B42DA"/>
    <w:rsid w:val="006C50AD"/>
    <w:rsid w:val="006F1E34"/>
    <w:rsid w:val="006F28B7"/>
    <w:rsid w:val="006F63A4"/>
    <w:rsid w:val="0073775D"/>
    <w:rsid w:val="00744BAC"/>
    <w:rsid w:val="007708F4"/>
    <w:rsid w:val="007964B1"/>
    <w:rsid w:val="007A4A24"/>
    <w:rsid w:val="007D2A8E"/>
    <w:rsid w:val="007F7E4B"/>
    <w:rsid w:val="008163C4"/>
    <w:rsid w:val="008252DA"/>
    <w:rsid w:val="00831BC8"/>
    <w:rsid w:val="00875103"/>
    <w:rsid w:val="00880A7E"/>
    <w:rsid w:val="00890CFC"/>
    <w:rsid w:val="008A50B2"/>
    <w:rsid w:val="008B0F05"/>
    <w:rsid w:val="008C08C5"/>
    <w:rsid w:val="008C6B2D"/>
    <w:rsid w:val="008E601F"/>
    <w:rsid w:val="008F3C94"/>
    <w:rsid w:val="00904791"/>
    <w:rsid w:val="009444DF"/>
    <w:rsid w:val="00953C99"/>
    <w:rsid w:val="009543DB"/>
    <w:rsid w:val="009577E8"/>
    <w:rsid w:val="00996533"/>
    <w:rsid w:val="009A1656"/>
    <w:rsid w:val="009A4D42"/>
    <w:rsid w:val="009A7BE6"/>
    <w:rsid w:val="009D10E8"/>
    <w:rsid w:val="009E1CCB"/>
    <w:rsid w:val="009F3792"/>
    <w:rsid w:val="009F6395"/>
    <w:rsid w:val="009F6693"/>
    <w:rsid w:val="00A136EE"/>
    <w:rsid w:val="00A365B3"/>
    <w:rsid w:val="00A66B78"/>
    <w:rsid w:val="00A76664"/>
    <w:rsid w:val="00A8002D"/>
    <w:rsid w:val="00AA3885"/>
    <w:rsid w:val="00AA638E"/>
    <w:rsid w:val="00AA765B"/>
    <w:rsid w:val="00AD223E"/>
    <w:rsid w:val="00B00E71"/>
    <w:rsid w:val="00B26C8D"/>
    <w:rsid w:val="00B50CF9"/>
    <w:rsid w:val="00B51BDD"/>
    <w:rsid w:val="00B70661"/>
    <w:rsid w:val="00B9050D"/>
    <w:rsid w:val="00B920A4"/>
    <w:rsid w:val="00BD5DAB"/>
    <w:rsid w:val="00BE6812"/>
    <w:rsid w:val="00BF4089"/>
    <w:rsid w:val="00C030E3"/>
    <w:rsid w:val="00C03D40"/>
    <w:rsid w:val="00C152DC"/>
    <w:rsid w:val="00C50953"/>
    <w:rsid w:val="00C60C03"/>
    <w:rsid w:val="00CB3D46"/>
    <w:rsid w:val="00CB4C61"/>
    <w:rsid w:val="00CB6B32"/>
    <w:rsid w:val="00CE467C"/>
    <w:rsid w:val="00CE4CAA"/>
    <w:rsid w:val="00D15D3D"/>
    <w:rsid w:val="00D55DF8"/>
    <w:rsid w:val="00D61B45"/>
    <w:rsid w:val="00D668E0"/>
    <w:rsid w:val="00D75628"/>
    <w:rsid w:val="00D82416"/>
    <w:rsid w:val="00D85ACE"/>
    <w:rsid w:val="00D92754"/>
    <w:rsid w:val="00DA22E0"/>
    <w:rsid w:val="00DA73AE"/>
    <w:rsid w:val="00DB113C"/>
    <w:rsid w:val="00DC51CB"/>
    <w:rsid w:val="00DE4F41"/>
    <w:rsid w:val="00DF4580"/>
    <w:rsid w:val="00E115C5"/>
    <w:rsid w:val="00E31F71"/>
    <w:rsid w:val="00E53934"/>
    <w:rsid w:val="00E83571"/>
    <w:rsid w:val="00E83C93"/>
    <w:rsid w:val="00E94B9E"/>
    <w:rsid w:val="00EB6F93"/>
    <w:rsid w:val="00ED0C55"/>
    <w:rsid w:val="00EE0C1A"/>
    <w:rsid w:val="00EE4A91"/>
    <w:rsid w:val="00EF0008"/>
    <w:rsid w:val="00F35C9E"/>
    <w:rsid w:val="00F362D0"/>
    <w:rsid w:val="00F54982"/>
    <w:rsid w:val="00F77D90"/>
    <w:rsid w:val="00FA01CF"/>
    <w:rsid w:val="00FB1EE3"/>
    <w:rsid w:val="00FC3B1A"/>
    <w:rsid w:val="00FD0262"/>
    <w:rsid w:val="00FD7E46"/>
    <w:rsid w:val="00FE3053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2E1ACB"/>
    <w:rsid w:val="003634B1"/>
    <w:rsid w:val="0049525B"/>
    <w:rsid w:val="004B4A9B"/>
    <w:rsid w:val="005159E4"/>
    <w:rsid w:val="00687E69"/>
    <w:rsid w:val="0092128C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5D48F5DC-FC34-41A4-AC15-A1BFCFC1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– Side Scroller</vt:lpstr>
    </vt:vector>
  </TitlesOfParts>
  <Company>Krazy Katz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– Side Scroller</dc:title>
  <dc:subject>Levi’s Adventure</dc:subject>
  <dc:creator>Khandker Faim Hussain</dc:creator>
  <cp:lastModifiedBy>Faim Hussain</cp:lastModifiedBy>
  <cp:revision>194</cp:revision>
  <dcterms:created xsi:type="dcterms:W3CDTF">2011-07-15T01:03:00Z</dcterms:created>
  <dcterms:modified xsi:type="dcterms:W3CDTF">2015-12-05T20:26:00Z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